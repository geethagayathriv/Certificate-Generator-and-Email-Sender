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B8EDE" w14:textId="77777777" w:rsidR="003D0B8F" w:rsidRPr="001D26D4" w:rsidRDefault="00FE60D5" w:rsidP="00FE60D5">
      <w:pPr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2DCC6D2" wp14:editId="0BD33E68">
                <wp:simplePos x="0" y="0"/>
                <wp:positionH relativeFrom="page">
                  <wp:align>right</wp:align>
                </wp:positionH>
                <wp:positionV relativeFrom="paragraph">
                  <wp:posOffset>-95250</wp:posOffset>
                </wp:positionV>
                <wp:extent cx="9886950" cy="6724650"/>
                <wp:effectExtent l="38100" t="114300" r="133350" b="133350"/>
                <wp:wrapNone/>
                <wp:docPr id="1" name="Pictur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6950" cy="6724650"/>
                          <a:chOff x="0" y="100202"/>
                          <a:chExt cx="9961183" cy="7572074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85724" y="100202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759" cap="flat">
                            <a:solidFill>
                              <a:schemeClr val="accent3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7F1A4" id="Picture 3" o:spid="_x0000_s1026" alt="&quot;&quot;" style="position:absolute;margin-left:727.3pt;margin-top:-7.5pt;width:778.5pt;height:529.5pt;z-index:-251657216;mso-position-horizontal:right;mso-position-horizontal-relative:page;mso-width-relative:margin;mso-height-relative:margin" coordorigin=",1002" coordsize="99611,7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">
                <v:shape id="Freeform: Shape 2" o:spid="_x0000_s1027" style="position:absolute;top:2190;width:12468;height:74042;visibility:visible;mso-wrap-style:square;v-text-anchor:middle" coordsize="1246878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" path="m1219192,l686558,v,,55879,4701257,-119761,5194902c505203,5367876,274699,5668991,,5987378l,7398085r41529,6096c41529,7404181,903218,6008078,1107306,5330792,1330317,4589625,1219192,,1219192,xe" fillcolor="#da5644 [3208]" stroked="f" strokeweight=".35244mm">
                  <v:stroke joinstyle="miter"/>
                  <v:path arrowok="t" o:connecttype="custom" o:connectlocs="1219192,0;686558,0;566797,5194902;0,5987378;0,7398085;41529,7404181;1107306,5330792;1219192,0" o:connectangles="0,0,0,0,0,0,0,0"/>
                </v:shape>
                <v:shape id="Freeform: Shape 6" o:spid="_x0000_s1028" style="position:absolute;left:5302;top:2189;width:14207;height:74042;visibility:visible;mso-wrap-style:square;v-text-anchor:middle" coordsize="1420729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" path="m880359,127v,,95503,4865466,-80264,5359366c624328,5853394,,7404181,,7404181r1240020,c1240020,7404181,1376798,6193878,1402198,5388322,1435980,4313655,1413247,,1413247,l880359,127xe" fillcolor="#f28d35 [3205]" stroked="f" strokeweight=".35244mm">
                  <v:stroke joinstyle="miter"/>
                  <v:path arrowok="t" o:connecttype="custom" o:connectlocs="880359,127;800095,5359493;0,7404181;1240020,7404181;1402198,5388322;1413247,0" o:connectangles="0,0,0,0,0,0"/>
                </v:shape>
                <v:shape id="Freeform: Shape 7" o:spid="_x0000_s1029" style="position:absolute;left:21494;top:1764;width:14181;height:73787;visibility:visible;mso-wrap-style:square;v-text-anchor:middle" coordsize="1418101,73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" path="m23523,v,,-52070,4552414,-1270,5401911c73053,6251409,225452,7378781,225452,7378781r1192649,c1418101,7378781,705128,5692358,597051,5125942,488975,4559526,555650,,555650,l23523,xe" fillcolor="#dbd9cd" stroked="f" strokeweight=".35244mm">
                  <v:stroke joinstyle="miter"/>
                  <v:path arrowok="t" o:connecttype="custom" o:connectlocs="23523,0;22253,5401911;225452,7378781;1418101,7378781;597051,5125942;555650,0" o:connectangles="0,0,0,0,0,0"/>
                </v:shape>
                <v:shape id="Freeform: Shape 8" o:spid="_x0000_s1030" style="position:absolute;left:28662;top:1764;width:25421;height:74468;visibility:visible;mso-wrap-style:square;v-text-anchor:middle" coordsize="2542164,744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" path="m15516,v,,-64770,4392648,70357,5118703c221001,5844757,1251472,7446852,1251472,7446852r1290693,c2542165,7446852,943753,6106122,700804,5155025,457854,4203928,547770,,547770,l15516,xe" fillcolor="#518ea6 [3206]" stroked="f" strokeweight=".35244mm">
                  <v:stroke joinstyle="miter"/>
                  <v:path arrowok="t" o:connecttype="custom" o:connectlocs="15516,0;85873,5118703;1251472,7446852;2542165,7446852;700804,5155025;547770,0" o:connectangles="0,0,0,0,0,0"/>
                </v:shape>
                <v:shape id="Freeform: Shape 9" o:spid="_x0000_s1031" style="position:absolute;left:857;top:1002;width:98754;height:75720;visibility:visible;mso-wrap-style:square;v-text-anchor:middle" coordsize="9875458,757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" path="m,l9875458,r,7572073l,7572073,,xe" filled="f" strokecolor="#518ea6 [3206]" strokeweight="7.04886mm">
                  <v:stroke joinstyle="miter"/>
                  <v:path arrowok="t" o:connecttype="custom" o:connectlocs="0,0;9875459,0;9875459,7572074;0,7572074" o:connectangles="0,0,0,0"/>
                </v:shape>
                <v:shape id="Freeform: Shape 10" o:spid="_x0000_s1032" style="position:absolute;left:15379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1" o:spid="_x0000_s1033" style="position:absolute;left:8140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2" o:spid="_x0000_s1034" style="position:absolute;left:22491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v:shape id="Freeform: Shape 13" o:spid="_x0000_s1035" style="position:absolute;left:29730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pPr w:leftFromText="180" w:rightFromText="180" w:horzAnchor="margin" w:tblpY="429"/>
        <w:tblW w:w="5004" w:type="pct"/>
        <w:tblLook w:val="0600" w:firstRow="0" w:lastRow="0" w:firstColumn="0" w:lastColumn="0" w:noHBand="1" w:noVBand="1"/>
        <w:tblCaption w:val="Layout table"/>
      </w:tblPr>
      <w:tblGrid>
        <w:gridCol w:w="6548"/>
        <w:gridCol w:w="6831"/>
        <w:gridCol w:w="1753"/>
      </w:tblGrid>
      <w:tr w:rsidR="008620FD" w14:paraId="344F9169" w14:textId="77777777" w:rsidTr="00675A63">
        <w:trPr>
          <w:trHeight w:val="3889"/>
        </w:trPr>
        <w:tc>
          <w:tcPr>
            <w:tcW w:w="6547" w:type="dxa"/>
          </w:tcPr>
          <w:p w14:paraId="7C44B8FB" w14:textId="77777777" w:rsidR="008620FD" w:rsidRPr="001D26D4" w:rsidRDefault="008620FD" w:rsidP="006435ED"/>
        </w:tc>
        <w:tc>
          <w:tcPr>
            <w:tcW w:w="6831" w:type="dxa"/>
            <w:tcMar>
              <w:top w:w="2160" w:type="dxa"/>
              <w:left w:w="0" w:type="dxa"/>
              <w:right w:w="115" w:type="dxa"/>
            </w:tcMar>
          </w:tcPr>
          <w:p w14:paraId="73796952" w14:textId="4CFF2DEA" w:rsidR="008620FD" w:rsidRPr="00585756" w:rsidRDefault="00585756" w:rsidP="006435ED">
            <w:pPr>
              <w:pStyle w:val="Title"/>
              <w:rPr>
                <w:sz w:val="44"/>
                <w:szCs w:val="44"/>
              </w:rPr>
            </w:pPr>
            <w:r w:rsidRPr="00585756">
              <w:rPr>
                <w:sz w:val="44"/>
                <w:szCs w:val="44"/>
              </w:rPr>
              <w:t>Certificate of Achievement</w:t>
            </w:r>
          </w:p>
          <w:p w14:paraId="13CA5D9C" w14:textId="41CEAD12" w:rsidR="008620FD" w:rsidRPr="00585756" w:rsidRDefault="00585756" w:rsidP="006435ED">
            <w:pPr>
              <w:pStyle w:val="Heading1"/>
              <w:rPr>
                <w:b/>
                <w:bCs/>
              </w:rPr>
            </w:pPr>
            <w:r w:rsidRPr="00585756">
              <w:rPr>
                <w:b/>
                <w:bCs/>
              </w:rPr>
              <w:t>StudentName</w:t>
            </w:r>
          </w:p>
          <w:p w14:paraId="1566EC5A" w14:textId="77777777" w:rsidR="00585756" w:rsidRPr="00585756" w:rsidRDefault="00585756" w:rsidP="006435ED"/>
          <w:p w14:paraId="5575F606" w14:textId="7CA3E98D" w:rsidR="008620FD" w:rsidRPr="000C2671" w:rsidRDefault="00585756" w:rsidP="006435ED">
            <w:pPr>
              <w:pStyle w:val="Subtitle"/>
              <w:spacing w:line="276" w:lineRule="auto"/>
            </w:pPr>
            <w:r>
              <w:t xml:space="preserve">Congratulations </w:t>
            </w:r>
            <w:r w:rsidR="00AF15B3">
              <w:t>on</w:t>
            </w:r>
            <w:r>
              <w:t xml:space="preserve"> securing </w:t>
            </w:r>
            <w:r w:rsidRPr="00585756">
              <w:rPr>
                <w:b/>
                <w:bCs/>
              </w:rPr>
              <w:t>Number</w:t>
            </w:r>
            <w:r>
              <w:t xml:space="preserve"> prize in </w:t>
            </w:r>
            <w:r w:rsidRPr="00585756">
              <w:rPr>
                <w:b/>
                <w:bCs/>
              </w:rPr>
              <w:t>EventName</w:t>
            </w:r>
          </w:p>
        </w:tc>
        <w:tc>
          <w:tcPr>
            <w:tcW w:w="1753" w:type="dxa"/>
          </w:tcPr>
          <w:p w14:paraId="296C218B" w14:textId="77777777" w:rsidR="008620FD" w:rsidRPr="001D26D4" w:rsidRDefault="008620FD" w:rsidP="006435ED"/>
        </w:tc>
      </w:tr>
      <w:tr w:rsidR="008620FD" w14:paraId="13AE941C" w14:textId="77777777" w:rsidTr="00675A63">
        <w:trPr>
          <w:trHeight w:val="1380"/>
        </w:trPr>
        <w:tc>
          <w:tcPr>
            <w:tcW w:w="6547" w:type="dxa"/>
          </w:tcPr>
          <w:p w14:paraId="6B8A40A9" w14:textId="77777777" w:rsidR="008620FD" w:rsidRPr="001D26D4" w:rsidRDefault="008620FD" w:rsidP="006435ED"/>
        </w:tc>
        <w:tc>
          <w:tcPr>
            <w:tcW w:w="6831" w:type="dxa"/>
            <w:tcBorders>
              <w:bottom w:val="single" w:sz="12" w:space="0" w:color="518EA6" w:themeColor="accent3"/>
            </w:tcBorders>
            <w:tcMar>
              <w:top w:w="0" w:type="dxa"/>
              <w:left w:w="0" w:type="dxa"/>
              <w:right w:w="115" w:type="dxa"/>
            </w:tcMar>
          </w:tcPr>
          <w:p w14:paraId="31DF733B" w14:textId="77777777" w:rsidR="008620FD" w:rsidRDefault="008620FD" w:rsidP="006435ED"/>
        </w:tc>
        <w:tc>
          <w:tcPr>
            <w:tcW w:w="1753" w:type="dxa"/>
          </w:tcPr>
          <w:p w14:paraId="64545E32" w14:textId="77777777" w:rsidR="008620FD" w:rsidRPr="001D26D4" w:rsidRDefault="008620FD" w:rsidP="006435ED"/>
        </w:tc>
      </w:tr>
      <w:tr w:rsidR="001D26D4" w:rsidRPr="001D26D4" w14:paraId="6273C25E" w14:textId="77777777" w:rsidTr="00675A63">
        <w:trPr>
          <w:trHeight w:val="908"/>
        </w:trPr>
        <w:tc>
          <w:tcPr>
            <w:tcW w:w="6547" w:type="dxa"/>
          </w:tcPr>
          <w:p w14:paraId="2B74B7E3" w14:textId="77777777" w:rsidR="001D26D4" w:rsidRPr="001D26D4" w:rsidRDefault="001D26D4" w:rsidP="006435ED"/>
        </w:tc>
        <w:tc>
          <w:tcPr>
            <w:tcW w:w="6831" w:type="dxa"/>
            <w:tcBorders>
              <w:top w:val="single" w:sz="12" w:space="0" w:color="518EA6" w:themeColor="accent3"/>
              <w:bottom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37BF3E68" w14:textId="6232EE22" w:rsidR="001D26D4" w:rsidRPr="001D26D4" w:rsidRDefault="00585756" w:rsidP="006435ED">
            <w:r>
              <w:t xml:space="preserve">     </w:t>
            </w:r>
            <w:r w:rsidR="00EF3D72">
              <w:t>GVP</w:t>
            </w:r>
            <w:r>
              <w:t xml:space="preserve"> Engineering College,</w:t>
            </w:r>
            <w:r w:rsidR="00EF3D72">
              <w:t xml:space="preserve"> Visakhapatnam</w:t>
            </w:r>
          </w:p>
        </w:tc>
        <w:tc>
          <w:tcPr>
            <w:tcW w:w="1753" w:type="dxa"/>
          </w:tcPr>
          <w:p w14:paraId="3EC9E570" w14:textId="77777777" w:rsidR="001D26D4" w:rsidRPr="001D26D4" w:rsidRDefault="001D26D4" w:rsidP="006435ED"/>
        </w:tc>
      </w:tr>
      <w:tr w:rsidR="001D26D4" w:rsidRPr="001D26D4" w14:paraId="097EA97E" w14:textId="77777777" w:rsidTr="00675A63">
        <w:trPr>
          <w:trHeight w:val="1237"/>
        </w:trPr>
        <w:tc>
          <w:tcPr>
            <w:tcW w:w="6547" w:type="dxa"/>
          </w:tcPr>
          <w:p w14:paraId="0DF47155" w14:textId="77777777" w:rsidR="001D26D4" w:rsidRPr="001D26D4" w:rsidRDefault="001D26D4" w:rsidP="006435ED"/>
        </w:tc>
        <w:tc>
          <w:tcPr>
            <w:tcW w:w="6831" w:type="dxa"/>
            <w:tcBorders>
              <w:top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75AC93E8" w14:textId="2472B3BB" w:rsidR="001D26D4" w:rsidRPr="001D26D4" w:rsidRDefault="00585756" w:rsidP="006435ED">
            <w:r>
              <w:t xml:space="preserve">     </w:t>
            </w:r>
            <w:r w:rsidR="00675A63">
              <w:t xml:space="preserve">   </w:t>
            </w:r>
            <w:r>
              <w:t>Date</w:t>
            </w:r>
            <w:r w:rsidR="006435ED">
              <w:t xml:space="preserve"> </w:t>
            </w:r>
            <w:r w:rsidR="00294E28">
              <w:t>21</w:t>
            </w:r>
            <w:r w:rsidR="006435ED">
              <w:t>/0</w:t>
            </w:r>
            <w:r w:rsidR="00EF3D72">
              <w:t>6</w:t>
            </w:r>
            <w:r w:rsidR="006435ED">
              <w:t>/202</w:t>
            </w:r>
            <w:r w:rsidR="00EF3D72">
              <w:t>4</w:t>
            </w:r>
          </w:p>
        </w:tc>
        <w:tc>
          <w:tcPr>
            <w:tcW w:w="1753" w:type="dxa"/>
          </w:tcPr>
          <w:p w14:paraId="78B316CD" w14:textId="77777777" w:rsidR="001D26D4" w:rsidRPr="001D26D4" w:rsidRDefault="001D26D4" w:rsidP="006435ED"/>
        </w:tc>
      </w:tr>
    </w:tbl>
    <w:p w14:paraId="5B38F35B" w14:textId="77777777" w:rsidR="003D0B8F" w:rsidRPr="00A02FF2" w:rsidRDefault="003D0B8F" w:rsidP="00E5434A"/>
    <w:sectPr w:rsidR="003D0B8F" w:rsidRPr="00A02FF2" w:rsidSect="001D26D4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F7414" w14:textId="77777777" w:rsidR="00585756" w:rsidRDefault="00585756" w:rsidP="001D26D4">
      <w:r>
        <w:separator/>
      </w:r>
    </w:p>
  </w:endnote>
  <w:endnote w:type="continuationSeparator" w:id="0">
    <w:p w14:paraId="01265CC9" w14:textId="77777777" w:rsidR="00585756" w:rsidRDefault="00585756" w:rsidP="001D26D4">
      <w:r>
        <w:continuationSeparator/>
      </w:r>
    </w:p>
  </w:endnote>
  <w:endnote w:type="continuationNotice" w:id="1">
    <w:p w14:paraId="317FC456" w14:textId="77777777" w:rsidR="00585756" w:rsidRDefault="005857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F4C32" w14:textId="77777777" w:rsidR="00585756" w:rsidRDefault="00585756" w:rsidP="001D26D4">
      <w:r>
        <w:separator/>
      </w:r>
    </w:p>
  </w:footnote>
  <w:footnote w:type="continuationSeparator" w:id="0">
    <w:p w14:paraId="7BA296DC" w14:textId="77777777" w:rsidR="00585756" w:rsidRDefault="00585756" w:rsidP="001D26D4">
      <w:r>
        <w:continuationSeparator/>
      </w:r>
    </w:p>
  </w:footnote>
  <w:footnote w:type="continuationNotice" w:id="1">
    <w:p w14:paraId="51344FCE" w14:textId="77777777" w:rsidR="00585756" w:rsidRDefault="0058575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56"/>
    <w:rsid w:val="000C2671"/>
    <w:rsid w:val="000E1561"/>
    <w:rsid w:val="001314FA"/>
    <w:rsid w:val="001828B5"/>
    <w:rsid w:val="001B2278"/>
    <w:rsid w:val="001D26D4"/>
    <w:rsid w:val="001E3AAD"/>
    <w:rsid w:val="001E755D"/>
    <w:rsid w:val="00283F5C"/>
    <w:rsid w:val="002929C9"/>
    <w:rsid w:val="00294E28"/>
    <w:rsid w:val="00320A2E"/>
    <w:rsid w:val="00351348"/>
    <w:rsid w:val="003D0B8F"/>
    <w:rsid w:val="003F1F1C"/>
    <w:rsid w:val="00401A83"/>
    <w:rsid w:val="004272FF"/>
    <w:rsid w:val="0051462D"/>
    <w:rsid w:val="0055003B"/>
    <w:rsid w:val="00557217"/>
    <w:rsid w:val="005616FB"/>
    <w:rsid w:val="00571585"/>
    <w:rsid w:val="005733A4"/>
    <w:rsid w:val="00585756"/>
    <w:rsid w:val="005C7DA9"/>
    <w:rsid w:val="00600126"/>
    <w:rsid w:val="00621E0E"/>
    <w:rsid w:val="006224C8"/>
    <w:rsid w:val="006435ED"/>
    <w:rsid w:val="00675A63"/>
    <w:rsid w:val="006A67EA"/>
    <w:rsid w:val="007A3DCD"/>
    <w:rsid w:val="007C2B59"/>
    <w:rsid w:val="007D610F"/>
    <w:rsid w:val="008121D6"/>
    <w:rsid w:val="00831375"/>
    <w:rsid w:val="008620FD"/>
    <w:rsid w:val="008D3301"/>
    <w:rsid w:val="008D527D"/>
    <w:rsid w:val="009274EF"/>
    <w:rsid w:val="00942404"/>
    <w:rsid w:val="009454BF"/>
    <w:rsid w:val="00967998"/>
    <w:rsid w:val="00967BFA"/>
    <w:rsid w:val="00984136"/>
    <w:rsid w:val="009A58E2"/>
    <w:rsid w:val="009B63FE"/>
    <w:rsid w:val="009F465B"/>
    <w:rsid w:val="00A02FF2"/>
    <w:rsid w:val="00A17D65"/>
    <w:rsid w:val="00A4188E"/>
    <w:rsid w:val="00AA08C1"/>
    <w:rsid w:val="00AE2C4D"/>
    <w:rsid w:val="00AF15B3"/>
    <w:rsid w:val="00B548CD"/>
    <w:rsid w:val="00B854F6"/>
    <w:rsid w:val="00B94BC9"/>
    <w:rsid w:val="00C72177"/>
    <w:rsid w:val="00CA25FE"/>
    <w:rsid w:val="00CB42DA"/>
    <w:rsid w:val="00CE1C46"/>
    <w:rsid w:val="00D77355"/>
    <w:rsid w:val="00DB2542"/>
    <w:rsid w:val="00DD6A3D"/>
    <w:rsid w:val="00E16C16"/>
    <w:rsid w:val="00E405EE"/>
    <w:rsid w:val="00E5434A"/>
    <w:rsid w:val="00E567F8"/>
    <w:rsid w:val="00E57B28"/>
    <w:rsid w:val="00E76D49"/>
    <w:rsid w:val="00E81AB7"/>
    <w:rsid w:val="00EA6673"/>
    <w:rsid w:val="00ED0448"/>
    <w:rsid w:val="00ED63C7"/>
    <w:rsid w:val="00EE0D44"/>
    <w:rsid w:val="00EF2A9C"/>
    <w:rsid w:val="00EF3D72"/>
    <w:rsid w:val="00F43B97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7DD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D5"/>
    <w:pPr>
      <w:spacing w:before="60"/>
    </w:pPr>
    <w:rPr>
      <w:spacing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0D5"/>
    <w:pPr>
      <w:spacing w:before="0"/>
      <w:outlineLvl w:val="0"/>
    </w:pPr>
    <w:rPr>
      <w:color w:val="518EA6" w:themeColor="accent3"/>
      <w:sz w:val="100"/>
      <w:szCs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60D5"/>
    <w:pPr>
      <w:spacing w:before="0" w:line="360" w:lineRule="auto"/>
    </w:pPr>
    <w:rPr>
      <w:rFonts w:asciiTheme="majorHAnsi" w:hAnsiTheme="majorHAnsi"/>
      <w:color w:val="000000" w:themeColor="text1"/>
      <w:kern w:val="44"/>
      <w:sz w:val="40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60D5"/>
    <w:rPr>
      <w:rFonts w:asciiTheme="majorHAnsi" w:hAnsiTheme="majorHAnsi"/>
      <w:color w:val="000000" w:themeColor="text1"/>
      <w:spacing w:val="10"/>
      <w:kern w:val="44"/>
      <w:sz w:val="40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D5"/>
    <w:pPr>
      <w:spacing w:before="0"/>
    </w:pPr>
    <w:rPr>
      <w:rFonts w:asciiTheme="majorHAnsi" w:hAnsiTheme="majorHAnsi"/>
      <w:color w:val="000000" w:themeColor="tex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E60D5"/>
    <w:rPr>
      <w:rFonts w:asciiTheme="majorHAnsi" w:hAnsiTheme="majorHAnsi"/>
      <w:color w:val="000000" w:themeColor="text1"/>
      <w:spacing w:val="1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543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0D5"/>
    <w:rPr>
      <w:color w:val="518EA6" w:themeColor="accent3"/>
      <w:spacing w:val="10"/>
      <w:sz w:val="100"/>
      <w:szCs w:val="100"/>
    </w:rPr>
  </w:style>
  <w:style w:type="paragraph" w:styleId="NoSpacing">
    <w:name w:val="No Spacing"/>
    <w:uiPriority w:val="1"/>
    <w:semiHidden/>
    <w:rsid w:val="00557217"/>
  </w:style>
  <w:style w:type="paragraph" w:styleId="Header">
    <w:name w:val="header"/>
    <w:basedOn w:val="Normal"/>
    <w:link w:val="Head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8C1"/>
    <w:rPr>
      <w:spacing w:val="10"/>
    </w:rPr>
  </w:style>
  <w:style w:type="paragraph" w:styleId="Footer">
    <w:name w:val="footer"/>
    <w:basedOn w:val="Normal"/>
    <w:link w:val="Foot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8C1"/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ertificate%20of%20participatio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94436"/>
      </a:accent1>
      <a:accent2>
        <a:srgbClr val="F28D35"/>
      </a:accent2>
      <a:accent3>
        <a:srgbClr val="518EA6"/>
      </a:accent3>
      <a:accent4>
        <a:srgbClr val="DBD9CD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5618C6-56FD-41A3-A9E9-803E82776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participation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2022-07-11T15:22:00Z</dcterms:created>
  <dcterms:modified xsi:type="dcterms:W3CDTF">2024-06-19T13:51:00Z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